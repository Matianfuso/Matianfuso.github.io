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557" w:type="pct"/>
        <w:tblInd w:w="-497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10031"/>
      </w:tblGrid>
      <w:tr w:rsidR="00692703" w:rsidRPr="00FD7C80" w14:paraId="027B1285" w14:textId="77777777" w:rsidTr="00B86AC5">
        <w:trPr>
          <w:trHeight w:hRule="exact" w:val="1418"/>
        </w:trPr>
        <w:tc>
          <w:tcPr>
            <w:tcW w:w="10031" w:type="dxa"/>
            <w:tcMar>
              <w:top w:w="0" w:type="dxa"/>
              <w:bottom w:w="0" w:type="dxa"/>
            </w:tcMar>
          </w:tcPr>
          <w:p w14:paraId="191A706B" w14:textId="1336F3A0" w:rsidR="00692703" w:rsidRPr="007E2D5F" w:rsidRDefault="000975E4" w:rsidP="00913946">
            <w:pPr>
              <w:pStyle w:val="Ttulo"/>
              <w:rPr>
                <w:color w:val="auto"/>
              </w:rPr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58240" behindDoc="0" locked="0" layoutInCell="1" allowOverlap="1" wp14:anchorId="37D68FEA" wp14:editId="1542C60E">
                  <wp:simplePos x="0" y="0"/>
                  <wp:positionH relativeFrom="column">
                    <wp:posOffset>5334000</wp:posOffset>
                  </wp:positionH>
                  <wp:positionV relativeFrom="paragraph">
                    <wp:posOffset>-298450</wp:posOffset>
                  </wp:positionV>
                  <wp:extent cx="1314450" cy="1314450"/>
                  <wp:effectExtent l="76200" t="76200" r="133350" b="13335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2D5F" w:rsidRPr="007E2D5F">
              <w:rPr>
                <w:color w:val="auto"/>
              </w:rPr>
              <w:t>MATIAS</w:t>
            </w:r>
            <w:r w:rsidR="00692703" w:rsidRPr="007E2D5F">
              <w:rPr>
                <w:color w:val="auto"/>
                <w:lang w:bidi="es-ES"/>
              </w:rPr>
              <w:t xml:space="preserve"> </w:t>
            </w:r>
            <w:r w:rsidR="007E2D5F" w:rsidRPr="007E2D5F">
              <w:rPr>
                <w:rStyle w:val="nfasisintenso"/>
                <w:b w:val="0"/>
                <w:bCs/>
                <w:color w:val="auto"/>
              </w:rPr>
              <w:t>ANFUSO</w:t>
            </w:r>
          </w:p>
          <w:p w14:paraId="26578320" w14:textId="6BF650B1" w:rsidR="00692703" w:rsidRPr="00FD7C80" w:rsidRDefault="00A8217C" w:rsidP="00913946">
            <w:pPr>
              <w:pStyle w:val="Informacindecontacto"/>
              <w:contextualSpacing w:val="0"/>
            </w:pPr>
            <w:r>
              <w:t>Av. San Martin 5725, Caba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70E3F00DE9D34D91BAA52DFEE4C370B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1123865502</w:t>
            </w:r>
          </w:p>
          <w:p w14:paraId="064E3CB1" w14:textId="2825060B" w:rsidR="00692703" w:rsidRPr="00FD7C80" w:rsidRDefault="007E2D5F" w:rsidP="00913946">
            <w:pPr>
              <w:pStyle w:val="nfasisenlainformacindecontacto"/>
              <w:contextualSpacing w:val="0"/>
            </w:pPr>
            <w:r w:rsidRPr="00A8217C">
              <w:rPr>
                <w:color w:val="52D890" w:themeColor="accent1" w:themeTint="99"/>
                <w:lang w:bidi="es-ES"/>
              </w:rPr>
              <w:t>Matianfuso@gmail.com</w:t>
            </w:r>
            <w:r w:rsidR="00692703" w:rsidRPr="00A8217C">
              <w:rPr>
                <w:color w:val="52D890" w:themeColor="accent1" w:themeTint="99"/>
                <w:lang w:bidi="es-ES"/>
              </w:rPr>
              <w:t xml:space="preserve"> </w:t>
            </w:r>
            <w:sdt>
              <w:sdtPr>
                <w:rPr>
                  <w:color w:val="52D890" w:themeColor="accent1" w:themeTint="99"/>
                </w:rPr>
                <w:alias w:val="Punto de división:"/>
                <w:tag w:val="Punto de división:"/>
                <w:id w:val="759871761"/>
                <w:placeholder>
                  <w:docPart w:val="011A138CAC4D4B8A8192E55F6372DD4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A8217C">
                  <w:rPr>
                    <w:color w:val="52D890" w:themeColor="accent1" w:themeTint="99"/>
                    <w:lang w:bidi="es-ES"/>
                  </w:rPr>
                  <w:t>·</w:t>
                </w:r>
              </w:sdtContent>
            </w:sdt>
            <w:r w:rsidR="00692703" w:rsidRPr="00A8217C">
              <w:rPr>
                <w:color w:val="52D890" w:themeColor="accent1" w:themeTint="99"/>
                <w:lang w:bidi="es-ES"/>
              </w:rPr>
              <w:t xml:space="preserve"> </w:t>
            </w:r>
            <w:r w:rsidR="00A8217C">
              <w:rPr>
                <w:color w:val="52D890" w:themeColor="accent1" w:themeTint="99"/>
              </w:rPr>
              <w:t>20-39760161-8</w:t>
            </w:r>
          </w:p>
        </w:tc>
      </w:tr>
      <w:tr w:rsidR="009571D8" w:rsidRPr="00FD7C80" w14:paraId="08EB528A" w14:textId="77777777" w:rsidTr="00694E4D">
        <w:trPr>
          <w:trHeight w:val="995"/>
        </w:trPr>
        <w:tc>
          <w:tcPr>
            <w:tcW w:w="10031" w:type="dxa"/>
            <w:tcMar>
              <w:top w:w="432" w:type="dxa"/>
            </w:tcMar>
          </w:tcPr>
          <w:p w14:paraId="0E02A01A" w14:textId="77777777" w:rsidR="00694E4D" w:rsidRDefault="00694E4D" w:rsidP="00913946">
            <w:pPr>
              <w:contextualSpacing w:val="0"/>
            </w:pPr>
          </w:p>
          <w:p w14:paraId="46821EFB" w14:textId="3A5F5253" w:rsidR="001755A8" w:rsidRPr="00FD7C80" w:rsidRDefault="00694E4D" w:rsidP="00913946">
            <w:pPr>
              <w:contextualSpacing w:val="0"/>
            </w:pPr>
            <w:r>
              <w:t>Mi nombre es Matias Anfuso, tengo 2</w:t>
            </w:r>
            <w:r w:rsidR="00630DE1">
              <w:t>6</w:t>
            </w:r>
            <w:r>
              <w:t xml:space="preserve"> años y vivo en Villa devoto, Caba. Actualmente estoy en búsqueda de trabajo y de adquirir nuevas experiencias para seguir creciendo personalmente, tengo muy buena experiencia en la atención al cliente</w:t>
            </w:r>
            <w:r w:rsidR="00B86AC5">
              <w:t xml:space="preserve"> y</w:t>
            </w:r>
            <w:r>
              <w:t xml:space="preserve"> en el tema de </w:t>
            </w:r>
            <w:r w:rsidR="00B86AC5">
              <w:t>marketing y finanzas</w:t>
            </w:r>
            <w:r>
              <w:t xml:space="preserve">, </w:t>
            </w:r>
            <w:r w:rsidR="00B86AC5">
              <w:t xml:space="preserve">mi mayor virtud </w:t>
            </w:r>
            <w:r>
              <w:t>e</w:t>
            </w:r>
            <w:r w:rsidR="00B86AC5">
              <w:t>s que me</w:t>
            </w:r>
            <w:r>
              <w:t xml:space="preserve"> adapto muy rápido a cualquier tarea que me proponga. Abajo les dejo la información de mis experiencias laborales y estudios.</w:t>
            </w:r>
          </w:p>
        </w:tc>
      </w:tr>
    </w:tbl>
    <w:p w14:paraId="46CA29F6" w14:textId="2246DA71" w:rsidR="004E01EB" w:rsidRPr="00FD7C80" w:rsidRDefault="006B394F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296A5B3D04CD49DBA75D092784318253"/>
          </w:placeholder>
          <w:temporary/>
          <w:showingPlcHdr/>
          <w15:appearance w15:val="hidden"/>
        </w:sdtPr>
        <w:sdtEndPr/>
        <w:sdtContent>
          <w:r w:rsidR="004E01EB" w:rsidRPr="000975E4">
            <w:rPr>
              <w:sz w:val="24"/>
              <w:szCs w:val="28"/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129B2AF1" w14:textId="77777777" w:rsidTr="00D66A52">
        <w:tc>
          <w:tcPr>
            <w:tcW w:w="9355" w:type="dxa"/>
          </w:tcPr>
          <w:p w14:paraId="2C536EFA" w14:textId="77777777" w:rsidR="007E2D5F" w:rsidRPr="000975E4" w:rsidRDefault="007E2D5F" w:rsidP="001D0BF1">
            <w:pPr>
              <w:pStyle w:val="Ttulo3"/>
              <w:contextualSpacing w:val="0"/>
              <w:outlineLvl w:val="2"/>
              <w:rPr>
                <w:sz w:val="20"/>
                <w:szCs w:val="22"/>
              </w:rPr>
            </w:pPr>
          </w:p>
          <w:p w14:paraId="74B62049" w14:textId="2B3C8210" w:rsidR="007E2D5F" w:rsidRPr="000975E4" w:rsidRDefault="00A8217C" w:rsidP="007E2D5F">
            <w:pPr>
              <w:pStyle w:val="Ttulo3"/>
              <w:contextualSpacing w:val="0"/>
              <w:outlineLvl w:val="2"/>
              <w:rPr>
                <w:sz w:val="20"/>
                <w:szCs w:val="22"/>
              </w:rPr>
            </w:pPr>
            <w:r w:rsidRPr="000975E4">
              <w:rPr>
                <w:sz w:val="20"/>
                <w:szCs w:val="22"/>
              </w:rPr>
              <w:t>02</w:t>
            </w:r>
            <w:r w:rsidR="007E2D5F" w:rsidRPr="000975E4">
              <w:rPr>
                <w:sz w:val="20"/>
                <w:szCs w:val="22"/>
              </w:rPr>
              <w:t>/</w:t>
            </w:r>
            <w:r w:rsidRPr="000975E4">
              <w:rPr>
                <w:sz w:val="20"/>
                <w:szCs w:val="22"/>
              </w:rPr>
              <w:t>12</w:t>
            </w:r>
            <w:r w:rsidR="007E2D5F" w:rsidRPr="000975E4">
              <w:rPr>
                <w:sz w:val="20"/>
                <w:szCs w:val="22"/>
              </w:rPr>
              <w:t>/1</w:t>
            </w:r>
            <w:r w:rsidRPr="000975E4">
              <w:rPr>
                <w:sz w:val="20"/>
                <w:szCs w:val="22"/>
              </w:rPr>
              <w:t>9</w:t>
            </w:r>
            <w:r w:rsidR="007E2D5F" w:rsidRPr="000975E4">
              <w:rPr>
                <w:sz w:val="20"/>
                <w:szCs w:val="22"/>
              </w:rPr>
              <w:t xml:space="preserve"> – </w:t>
            </w:r>
            <w:r w:rsidRPr="000975E4">
              <w:rPr>
                <w:sz w:val="20"/>
                <w:szCs w:val="22"/>
              </w:rPr>
              <w:t>aCTUALIDAD</w:t>
            </w:r>
          </w:p>
          <w:p w14:paraId="0A017394" w14:textId="12ECB0A7" w:rsidR="007E2D5F" w:rsidRPr="000975E4" w:rsidRDefault="007E2D5F" w:rsidP="007E2D5F">
            <w:pPr>
              <w:pStyle w:val="Ttulo2"/>
              <w:contextualSpacing w:val="0"/>
              <w:outlineLvl w:val="1"/>
              <w:rPr>
                <w:color w:val="auto"/>
                <w:sz w:val="20"/>
                <w:szCs w:val="22"/>
              </w:rPr>
            </w:pPr>
            <w:r w:rsidRPr="000975E4">
              <w:rPr>
                <w:color w:val="52D890" w:themeColor="accent1" w:themeTint="99"/>
                <w:sz w:val="20"/>
                <w:szCs w:val="22"/>
                <w:lang w:bidi="es-ES"/>
              </w:rPr>
              <w:t xml:space="preserve">operario de playa, </w:t>
            </w:r>
            <w:r w:rsidRPr="000975E4">
              <w:rPr>
                <w:b w:val="0"/>
                <w:color w:val="auto"/>
                <w:sz w:val="20"/>
                <w:szCs w:val="22"/>
                <w:lang w:bidi="es-ES"/>
              </w:rPr>
              <w:t>deheza sa (shell)</w:t>
            </w:r>
          </w:p>
          <w:p w14:paraId="54A63109" w14:textId="5997AAD7" w:rsidR="007E2D5F" w:rsidRPr="000975E4" w:rsidRDefault="000975E4" w:rsidP="001D0BF1">
            <w:pPr>
              <w:pStyle w:val="Ttulo3"/>
              <w:contextualSpacing w:val="0"/>
              <w:outlineLvl w:val="2"/>
              <w:rPr>
                <w:b w:val="0"/>
                <w:bCs/>
                <w:sz w:val="18"/>
                <w:szCs w:val="20"/>
              </w:rPr>
            </w:pPr>
            <w:r w:rsidRPr="000975E4">
              <w:rPr>
                <w:b w:val="0"/>
                <w:bCs/>
                <w:sz w:val="18"/>
                <w:szCs w:val="20"/>
              </w:rPr>
              <w:t>AT. AL CLIENTE, DESPACHO DE COMBUSTIBLE Y MANTENIMIENTO</w:t>
            </w:r>
          </w:p>
          <w:p w14:paraId="2A81DB70" w14:textId="77777777" w:rsidR="000975E4" w:rsidRPr="000975E4" w:rsidRDefault="000975E4" w:rsidP="001D0BF1">
            <w:pPr>
              <w:pStyle w:val="Ttulo3"/>
              <w:contextualSpacing w:val="0"/>
              <w:outlineLvl w:val="2"/>
              <w:rPr>
                <w:sz w:val="20"/>
                <w:szCs w:val="22"/>
              </w:rPr>
            </w:pPr>
          </w:p>
          <w:p w14:paraId="54B89430" w14:textId="6F34B8E6" w:rsidR="001D0BF1" w:rsidRPr="000975E4" w:rsidRDefault="007E2D5F" w:rsidP="001D0BF1">
            <w:pPr>
              <w:pStyle w:val="Ttulo3"/>
              <w:contextualSpacing w:val="0"/>
              <w:outlineLvl w:val="2"/>
              <w:rPr>
                <w:sz w:val="20"/>
                <w:szCs w:val="22"/>
              </w:rPr>
            </w:pPr>
            <w:r w:rsidRPr="000975E4">
              <w:rPr>
                <w:sz w:val="20"/>
                <w:szCs w:val="22"/>
              </w:rPr>
              <w:t>21/11/17 – 14/02/18</w:t>
            </w:r>
          </w:p>
          <w:p w14:paraId="4819DCC3" w14:textId="13443FA9" w:rsidR="001D0BF1" w:rsidRPr="000975E4" w:rsidRDefault="007E2D5F" w:rsidP="001D0BF1">
            <w:pPr>
              <w:pStyle w:val="Ttulo2"/>
              <w:contextualSpacing w:val="0"/>
              <w:outlineLvl w:val="1"/>
              <w:rPr>
                <w:sz w:val="20"/>
                <w:szCs w:val="22"/>
              </w:rPr>
            </w:pPr>
            <w:r w:rsidRPr="000975E4">
              <w:rPr>
                <w:color w:val="52D890" w:themeColor="accent1" w:themeTint="99"/>
                <w:sz w:val="20"/>
                <w:szCs w:val="22"/>
                <w:lang w:bidi="es-ES"/>
              </w:rPr>
              <w:t>Camarero</w:t>
            </w:r>
            <w:r w:rsidR="001D0BF1" w:rsidRPr="000975E4">
              <w:rPr>
                <w:color w:val="52D890" w:themeColor="accent1" w:themeTint="99"/>
                <w:sz w:val="20"/>
                <w:szCs w:val="22"/>
                <w:lang w:bidi="es-ES"/>
              </w:rPr>
              <w:t xml:space="preserve">, </w:t>
            </w:r>
            <w:r w:rsidRPr="000975E4">
              <w:rPr>
                <w:rStyle w:val="Referenciasutil"/>
                <w:color w:val="auto"/>
                <w:sz w:val="20"/>
                <w:szCs w:val="22"/>
              </w:rPr>
              <w:t>chungo heladeria/cafe</w:t>
            </w:r>
          </w:p>
          <w:p w14:paraId="23371130" w14:textId="28023D9E" w:rsidR="001E3120" w:rsidRPr="000975E4" w:rsidRDefault="000975E4" w:rsidP="001D0BF1">
            <w:pPr>
              <w:contextualSpacing w:val="0"/>
              <w:rPr>
                <w:sz w:val="20"/>
              </w:rPr>
            </w:pPr>
            <w:r w:rsidRPr="000975E4">
              <w:rPr>
                <w:sz w:val="18"/>
                <w:szCs w:val="20"/>
              </w:rPr>
              <w:t>DESPACHANTE DE HELADO, CAFETERIA, CAMARERO</w:t>
            </w:r>
          </w:p>
        </w:tc>
      </w:tr>
      <w:tr w:rsidR="00F61DF9" w:rsidRPr="00FD7C80" w14:paraId="7D3C11FA" w14:textId="77777777" w:rsidTr="00F61DF9">
        <w:tc>
          <w:tcPr>
            <w:tcW w:w="9355" w:type="dxa"/>
            <w:tcMar>
              <w:top w:w="216" w:type="dxa"/>
            </w:tcMar>
          </w:tcPr>
          <w:p w14:paraId="65CB247C" w14:textId="3206C0DB" w:rsidR="00F61DF9" w:rsidRPr="000975E4" w:rsidRDefault="007E2D5F" w:rsidP="00F61DF9">
            <w:pPr>
              <w:pStyle w:val="Ttulo3"/>
              <w:contextualSpacing w:val="0"/>
              <w:outlineLvl w:val="2"/>
              <w:rPr>
                <w:sz w:val="20"/>
                <w:szCs w:val="22"/>
              </w:rPr>
            </w:pPr>
            <w:r w:rsidRPr="000975E4">
              <w:rPr>
                <w:sz w:val="20"/>
                <w:szCs w:val="22"/>
              </w:rPr>
              <w:t>17/03/16</w:t>
            </w:r>
            <w:r w:rsidR="00F61DF9" w:rsidRPr="000975E4">
              <w:rPr>
                <w:sz w:val="20"/>
                <w:szCs w:val="22"/>
                <w:lang w:bidi="es-ES"/>
              </w:rPr>
              <w:t xml:space="preserve"> – </w:t>
            </w:r>
            <w:r w:rsidRPr="000975E4">
              <w:rPr>
                <w:sz w:val="20"/>
                <w:szCs w:val="22"/>
              </w:rPr>
              <w:t>28/08/17</w:t>
            </w:r>
          </w:p>
          <w:p w14:paraId="3D438715" w14:textId="5DBD9220" w:rsidR="00F61DF9" w:rsidRPr="000975E4" w:rsidRDefault="007E2D5F" w:rsidP="00F61DF9">
            <w:pPr>
              <w:pStyle w:val="Ttulo2"/>
              <w:contextualSpacing w:val="0"/>
              <w:outlineLvl w:val="1"/>
              <w:rPr>
                <w:sz w:val="20"/>
                <w:szCs w:val="22"/>
              </w:rPr>
            </w:pPr>
            <w:r w:rsidRPr="000975E4">
              <w:rPr>
                <w:color w:val="52D890" w:themeColor="accent1" w:themeTint="99"/>
                <w:sz w:val="20"/>
                <w:szCs w:val="22"/>
              </w:rPr>
              <w:t>cadete</w:t>
            </w:r>
            <w:r w:rsidR="00F61DF9" w:rsidRPr="000975E4">
              <w:rPr>
                <w:color w:val="52D890" w:themeColor="accent1" w:themeTint="99"/>
                <w:sz w:val="20"/>
                <w:szCs w:val="22"/>
                <w:lang w:bidi="es-ES"/>
              </w:rPr>
              <w:t xml:space="preserve">, </w:t>
            </w:r>
            <w:r w:rsidRPr="000975E4">
              <w:rPr>
                <w:rStyle w:val="Referenciasutil"/>
                <w:color w:val="auto"/>
                <w:sz w:val="20"/>
                <w:szCs w:val="22"/>
              </w:rPr>
              <w:t>coto sa</w:t>
            </w:r>
          </w:p>
          <w:p w14:paraId="78BDCADF" w14:textId="69221E67" w:rsidR="00F61DF9" w:rsidRPr="000975E4" w:rsidRDefault="000975E4" w:rsidP="00F61DF9">
            <w:pPr>
              <w:rPr>
                <w:sz w:val="18"/>
                <w:szCs w:val="20"/>
              </w:rPr>
            </w:pPr>
            <w:r w:rsidRPr="000975E4">
              <w:rPr>
                <w:sz w:val="18"/>
                <w:szCs w:val="20"/>
              </w:rPr>
              <w:t>ARMADO Y PREPARACION, DELIVERY</w:t>
            </w:r>
          </w:p>
          <w:p w14:paraId="19D38F8B" w14:textId="64369113" w:rsidR="007E2D5F" w:rsidRPr="000975E4" w:rsidRDefault="007E2D5F" w:rsidP="00F61DF9">
            <w:pPr>
              <w:rPr>
                <w:sz w:val="20"/>
              </w:rPr>
            </w:pPr>
          </w:p>
          <w:p w14:paraId="4B9C3204" w14:textId="3F47C696" w:rsidR="007E2D5F" w:rsidRPr="000975E4" w:rsidRDefault="00A8217C" w:rsidP="007E2D5F">
            <w:pPr>
              <w:pStyle w:val="Ttulo3"/>
              <w:contextualSpacing w:val="0"/>
              <w:outlineLvl w:val="2"/>
              <w:rPr>
                <w:sz w:val="20"/>
                <w:szCs w:val="22"/>
              </w:rPr>
            </w:pPr>
            <w:r w:rsidRPr="000975E4">
              <w:rPr>
                <w:sz w:val="20"/>
                <w:szCs w:val="22"/>
              </w:rPr>
              <w:t>08</w:t>
            </w:r>
            <w:r w:rsidR="007E2D5F" w:rsidRPr="000975E4">
              <w:rPr>
                <w:sz w:val="20"/>
                <w:szCs w:val="22"/>
              </w:rPr>
              <w:t>/0</w:t>
            </w:r>
            <w:r w:rsidRPr="000975E4">
              <w:rPr>
                <w:sz w:val="20"/>
                <w:szCs w:val="22"/>
              </w:rPr>
              <w:t>4</w:t>
            </w:r>
            <w:r w:rsidR="007E2D5F" w:rsidRPr="000975E4">
              <w:rPr>
                <w:sz w:val="20"/>
                <w:szCs w:val="22"/>
              </w:rPr>
              <w:t>/1</w:t>
            </w:r>
            <w:r w:rsidRPr="000975E4">
              <w:rPr>
                <w:sz w:val="20"/>
                <w:szCs w:val="22"/>
              </w:rPr>
              <w:t>5</w:t>
            </w:r>
            <w:r w:rsidR="007E2D5F" w:rsidRPr="000975E4">
              <w:rPr>
                <w:sz w:val="20"/>
                <w:szCs w:val="22"/>
                <w:lang w:bidi="es-ES"/>
              </w:rPr>
              <w:t xml:space="preserve"> – </w:t>
            </w:r>
            <w:r w:rsidRPr="000975E4">
              <w:rPr>
                <w:sz w:val="20"/>
                <w:szCs w:val="22"/>
                <w:lang w:bidi="es-ES"/>
              </w:rPr>
              <w:t>01</w:t>
            </w:r>
            <w:r w:rsidR="007E2D5F" w:rsidRPr="000975E4">
              <w:rPr>
                <w:sz w:val="20"/>
                <w:szCs w:val="22"/>
              </w:rPr>
              <w:t>/0</w:t>
            </w:r>
            <w:r w:rsidRPr="000975E4">
              <w:rPr>
                <w:sz w:val="20"/>
                <w:szCs w:val="22"/>
              </w:rPr>
              <w:t>7</w:t>
            </w:r>
            <w:r w:rsidR="007E2D5F" w:rsidRPr="000975E4">
              <w:rPr>
                <w:sz w:val="20"/>
                <w:szCs w:val="22"/>
              </w:rPr>
              <w:t>/1</w:t>
            </w:r>
            <w:r w:rsidRPr="000975E4">
              <w:rPr>
                <w:sz w:val="20"/>
                <w:szCs w:val="22"/>
              </w:rPr>
              <w:t>5</w:t>
            </w:r>
          </w:p>
          <w:p w14:paraId="4237AF5A" w14:textId="7CFEE413" w:rsidR="007E2D5F" w:rsidRPr="000975E4" w:rsidRDefault="007E2D5F" w:rsidP="007E2D5F">
            <w:pPr>
              <w:pStyle w:val="Ttulo2"/>
              <w:contextualSpacing w:val="0"/>
              <w:outlineLvl w:val="1"/>
              <w:rPr>
                <w:sz w:val="20"/>
                <w:szCs w:val="22"/>
              </w:rPr>
            </w:pPr>
            <w:r w:rsidRPr="000975E4">
              <w:rPr>
                <w:color w:val="52D890" w:themeColor="accent1" w:themeTint="99"/>
                <w:sz w:val="20"/>
                <w:szCs w:val="22"/>
              </w:rPr>
              <w:t>c</w:t>
            </w:r>
            <w:r w:rsidR="00A8217C" w:rsidRPr="000975E4">
              <w:rPr>
                <w:color w:val="52D890" w:themeColor="accent1" w:themeTint="99"/>
                <w:sz w:val="20"/>
                <w:szCs w:val="22"/>
              </w:rPr>
              <w:t>ajero</w:t>
            </w:r>
            <w:r w:rsidRPr="000975E4">
              <w:rPr>
                <w:color w:val="52D890" w:themeColor="accent1" w:themeTint="99"/>
                <w:sz w:val="20"/>
                <w:szCs w:val="22"/>
                <w:lang w:bidi="es-ES"/>
              </w:rPr>
              <w:t xml:space="preserve">, </w:t>
            </w:r>
            <w:r w:rsidR="00A8217C" w:rsidRPr="000975E4">
              <w:rPr>
                <w:rStyle w:val="Referenciasutil"/>
                <w:color w:val="auto"/>
                <w:sz w:val="20"/>
                <w:szCs w:val="22"/>
              </w:rPr>
              <w:t>mostaza dot baires</w:t>
            </w:r>
          </w:p>
          <w:p w14:paraId="6D4ED8BF" w14:textId="0969E92E" w:rsidR="007E2D5F" w:rsidRPr="000975E4" w:rsidRDefault="000975E4" w:rsidP="007E2D5F">
            <w:pPr>
              <w:rPr>
                <w:sz w:val="18"/>
                <w:szCs w:val="20"/>
              </w:rPr>
            </w:pPr>
            <w:r w:rsidRPr="000975E4">
              <w:rPr>
                <w:sz w:val="18"/>
                <w:szCs w:val="20"/>
              </w:rPr>
              <w:t>ATENCION AL CLIENTE, CAJA, COCINA</w:t>
            </w:r>
          </w:p>
          <w:p w14:paraId="1C686DFB" w14:textId="04DE1B6A" w:rsidR="007E2D5F" w:rsidRPr="000975E4" w:rsidRDefault="007E2D5F" w:rsidP="00F61DF9">
            <w:pPr>
              <w:rPr>
                <w:sz w:val="20"/>
              </w:rPr>
            </w:pPr>
          </w:p>
          <w:p w14:paraId="24556599" w14:textId="6F1B9ABE" w:rsidR="007E2D5F" w:rsidRPr="000975E4" w:rsidRDefault="00A8217C" w:rsidP="007E2D5F">
            <w:pPr>
              <w:pStyle w:val="Ttulo3"/>
              <w:contextualSpacing w:val="0"/>
              <w:outlineLvl w:val="2"/>
              <w:rPr>
                <w:sz w:val="20"/>
                <w:szCs w:val="22"/>
              </w:rPr>
            </w:pPr>
            <w:r w:rsidRPr="000975E4">
              <w:rPr>
                <w:sz w:val="20"/>
                <w:szCs w:val="22"/>
              </w:rPr>
              <w:t>01</w:t>
            </w:r>
            <w:r w:rsidR="007E2D5F" w:rsidRPr="000975E4">
              <w:rPr>
                <w:sz w:val="20"/>
                <w:szCs w:val="22"/>
              </w:rPr>
              <w:t>/</w:t>
            </w:r>
            <w:r w:rsidRPr="000975E4">
              <w:rPr>
                <w:sz w:val="20"/>
                <w:szCs w:val="22"/>
              </w:rPr>
              <w:t>11</w:t>
            </w:r>
            <w:r w:rsidR="007E2D5F" w:rsidRPr="000975E4">
              <w:rPr>
                <w:sz w:val="20"/>
                <w:szCs w:val="22"/>
              </w:rPr>
              <w:t>/1</w:t>
            </w:r>
            <w:r w:rsidRPr="000975E4">
              <w:rPr>
                <w:sz w:val="20"/>
                <w:szCs w:val="22"/>
              </w:rPr>
              <w:t>4</w:t>
            </w:r>
            <w:r w:rsidR="007E2D5F" w:rsidRPr="000975E4">
              <w:rPr>
                <w:sz w:val="20"/>
                <w:szCs w:val="22"/>
                <w:lang w:bidi="es-ES"/>
              </w:rPr>
              <w:t xml:space="preserve"> – </w:t>
            </w:r>
            <w:r w:rsidRPr="000975E4">
              <w:rPr>
                <w:sz w:val="20"/>
                <w:szCs w:val="22"/>
                <w:lang w:bidi="es-ES"/>
              </w:rPr>
              <w:t>01</w:t>
            </w:r>
            <w:r w:rsidR="007E2D5F" w:rsidRPr="000975E4">
              <w:rPr>
                <w:sz w:val="20"/>
                <w:szCs w:val="22"/>
              </w:rPr>
              <w:t>/</w:t>
            </w:r>
            <w:r w:rsidRPr="000975E4">
              <w:rPr>
                <w:sz w:val="20"/>
                <w:szCs w:val="22"/>
              </w:rPr>
              <w:t>03/15</w:t>
            </w:r>
          </w:p>
          <w:p w14:paraId="7B2777AB" w14:textId="07A17E12" w:rsidR="007E2D5F" w:rsidRPr="000975E4" w:rsidRDefault="00A8217C" w:rsidP="007E2D5F">
            <w:pPr>
              <w:pStyle w:val="Ttulo2"/>
              <w:contextualSpacing w:val="0"/>
              <w:outlineLvl w:val="1"/>
              <w:rPr>
                <w:sz w:val="20"/>
                <w:szCs w:val="22"/>
              </w:rPr>
            </w:pPr>
            <w:r w:rsidRPr="000975E4">
              <w:rPr>
                <w:color w:val="52D890" w:themeColor="accent1" w:themeTint="99"/>
                <w:sz w:val="20"/>
                <w:szCs w:val="22"/>
              </w:rPr>
              <w:t>telefonista</w:t>
            </w:r>
            <w:r w:rsidR="007E2D5F" w:rsidRPr="000975E4">
              <w:rPr>
                <w:color w:val="52D890" w:themeColor="accent1" w:themeTint="99"/>
                <w:sz w:val="20"/>
                <w:szCs w:val="22"/>
                <w:lang w:bidi="es-ES"/>
              </w:rPr>
              <w:t xml:space="preserve">, </w:t>
            </w:r>
            <w:r w:rsidRPr="000975E4">
              <w:rPr>
                <w:rStyle w:val="Referenciasutil"/>
                <w:color w:val="auto"/>
                <w:sz w:val="20"/>
                <w:szCs w:val="22"/>
              </w:rPr>
              <w:t>che sushi</w:t>
            </w:r>
          </w:p>
          <w:p w14:paraId="62A208E5" w14:textId="14F96748" w:rsidR="007E2D5F" w:rsidRPr="000975E4" w:rsidRDefault="000975E4" w:rsidP="00F61DF9">
            <w:pPr>
              <w:rPr>
                <w:sz w:val="20"/>
              </w:rPr>
            </w:pPr>
            <w:r w:rsidRPr="000975E4">
              <w:rPr>
                <w:sz w:val="18"/>
                <w:szCs w:val="20"/>
              </w:rPr>
              <w:t>ATENCION AL CLIENTE, MANEJO DE MAXIREST</w:t>
            </w:r>
          </w:p>
        </w:tc>
      </w:tr>
    </w:tbl>
    <w:sdt>
      <w:sdtPr>
        <w:alias w:val="Educación:"/>
        <w:tag w:val="Formación:"/>
        <w:id w:val="-1908763273"/>
        <w:placeholder>
          <w:docPart w:val="54EF37A1A8584F6A9C0D89923A8A816D"/>
        </w:placeholder>
        <w:temporary/>
        <w:showingPlcHdr/>
        <w15:appearance w15:val="hidden"/>
      </w:sdtPr>
      <w:sdtEndPr/>
      <w:sdtContent>
        <w:p w14:paraId="048AAD65" w14:textId="77777777" w:rsidR="00DA59AA" w:rsidRPr="00FD7C80" w:rsidRDefault="00DA59AA" w:rsidP="0097790C">
          <w:pPr>
            <w:pStyle w:val="Ttulo1"/>
          </w:pPr>
          <w:r w:rsidRPr="000975E4">
            <w:rPr>
              <w:sz w:val="24"/>
              <w:szCs w:val="28"/>
              <w:lang w:bidi="es-ES"/>
            </w:rPr>
            <w:t>Educación</w:t>
          </w:r>
        </w:p>
      </w:sdtContent>
    </w:sdt>
    <w:tbl>
      <w:tblPr>
        <w:tblStyle w:val="Tablaconcuadrcula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9003"/>
      </w:tblGrid>
      <w:tr w:rsidR="001D0BF1" w:rsidRPr="00FD7C80" w14:paraId="6DCBCAB8" w14:textId="77777777" w:rsidTr="00296162">
        <w:trPr>
          <w:trHeight w:val="318"/>
        </w:trPr>
        <w:tc>
          <w:tcPr>
            <w:tcW w:w="9451" w:type="dxa"/>
          </w:tcPr>
          <w:p w14:paraId="69AA6D73" w14:textId="77777777" w:rsidR="002C2E65" w:rsidRDefault="002C2E65" w:rsidP="002C2E65">
            <w:pPr>
              <w:spacing w:after="40"/>
              <w:contextualSpacing w:val="0"/>
              <w:outlineLvl w:val="1"/>
              <w:rPr>
                <w:rFonts w:eastAsiaTheme="majorEastAsia"/>
                <w:b/>
                <w:caps/>
                <w:color w:val="156138" w:themeColor="accent1" w:themeShade="BF"/>
                <w:sz w:val="20"/>
                <w:szCs w:val="20"/>
                <w:u w:val="single"/>
              </w:rPr>
            </w:pPr>
          </w:p>
          <w:p w14:paraId="2A06C29D" w14:textId="3DFC2C51" w:rsidR="002C2E65" w:rsidRPr="004C753C" w:rsidRDefault="002C2E65" w:rsidP="002C2E65">
            <w:pPr>
              <w:spacing w:after="40"/>
              <w:contextualSpacing w:val="0"/>
              <w:outlineLvl w:val="1"/>
              <w:rPr>
                <w:rFonts w:eastAsiaTheme="majorEastAsia"/>
                <w:caps/>
                <w:smallCaps/>
                <w:sz w:val="20"/>
                <w:szCs w:val="20"/>
                <w:u w:val="single"/>
              </w:rPr>
            </w:pPr>
            <w:r w:rsidRPr="002C2E65">
              <w:rPr>
                <w:rFonts w:eastAsiaTheme="majorEastAsia"/>
                <w:b/>
                <w:caps/>
                <w:color w:val="156138" w:themeColor="accent1" w:themeShade="BF"/>
                <w:sz w:val="20"/>
                <w:szCs w:val="20"/>
                <w:u w:val="single"/>
              </w:rPr>
              <w:t>ACTUALMENTE</w:t>
            </w:r>
            <w:r w:rsidR="004C753C">
              <w:rPr>
                <w:rFonts w:eastAsiaTheme="majorEastAsia"/>
                <w:b/>
                <w:caps/>
                <w:color w:val="52D890" w:themeColor="accent1" w:themeTint="99"/>
                <w:sz w:val="20"/>
                <w:szCs w:val="20"/>
              </w:rPr>
              <w:t xml:space="preserve"> ----------</w:t>
            </w:r>
          </w:p>
          <w:p w14:paraId="777E0D2E" w14:textId="77777777" w:rsidR="002C2E65" w:rsidRDefault="002C2E65" w:rsidP="00586A44">
            <w:pPr>
              <w:pStyle w:val="Ttulo2"/>
              <w:contextualSpacing w:val="0"/>
              <w:outlineLvl w:val="1"/>
              <w:rPr>
                <w:color w:val="52D890" w:themeColor="accent1" w:themeTint="99"/>
                <w:sz w:val="20"/>
                <w:szCs w:val="20"/>
              </w:rPr>
            </w:pPr>
          </w:p>
          <w:p w14:paraId="03F403A7" w14:textId="1C2CA336" w:rsidR="007538DC" w:rsidRDefault="00586A44" w:rsidP="00586A44">
            <w:pPr>
              <w:pStyle w:val="Ttulo2"/>
              <w:contextualSpacing w:val="0"/>
              <w:outlineLvl w:val="1"/>
              <w:rPr>
                <w:rStyle w:val="Referenciasutil"/>
                <w:sz w:val="20"/>
                <w:szCs w:val="20"/>
              </w:rPr>
            </w:pPr>
            <w:r w:rsidRPr="000975E4">
              <w:rPr>
                <w:color w:val="52D890" w:themeColor="accent1" w:themeTint="99"/>
                <w:sz w:val="20"/>
                <w:szCs w:val="20"/>
              </w:rPr>
              <w:t>titulo secundario bachiller</w:t>
            </w:r>
            <w:r w:rsidR="001D0BF1" w:rsidRPr="000975E4">
              <w:rPr>
                <w:color w:val="52D890" w:themeColor="accent1" w:themeTint="99"/>
                <w:sz w:val="20"/>
                <w:szCs w:val="20"/>
                <w:lang w:bidi="es-ES"/>
              </w:rPr>
              <w:t xml:space="preserve">, </w:t>
            </w:r>
            <w:r w:rsidRPr="000975E4">
              <w:rPr>
                <w:rStyle w:val="Referenciasutil"/>
                <w:sz w:val="20"/>
                <w:szCs w:val="20"/>
              </w:rPr>
              <w:t>adultos2000 caba</w:t>
            </w:r>
          </w:p>
          <w:p w14:paraId="0EA93032" w14:textId="77777777" w:rsidR="002C2E65" w:rsidRDefault="002C2E65" w:rsidP="00586A44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</w:p>
          <w:p w14:paraId="523C4910" w14:textId="5962AF0D" w:rsidR="002C2E65" w:rsidRPr="002C2E65" w:rsidRDefault="002C2E65" w:rsidP="00586A44">
            <w:pPr>
              <w:pStyle w:val="Ttulo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0"/>
                <w:szCs w:val="20"/>
              </w:rPr>
            </w:pPr>
            <w:r>
              <w:rPr>
                <w:color w:val="52D890" w:themeColor="accent1" w:themeTint="99"/>
                <w:sz w:val="20"/>
                <w:szCs w:val="20"/>
                <w:lang w:bidi="es-ES"/>
              </w:rPr>
              <w:t xml:space="preserve">Desarrollo web CSS, PHP, </w:t>
            </w:r>
            <w:r>
              <w:rPr>
                <w:rStyle w:val="Referenciasutil"/>
                <w:sz w:val="20"/>
                <w:szCs w:val="20"/>
              </w:rPr>
              <w:t>coderhouse</w:t>
            </w:r>
          </w:p>
        </w:tc>
      </w:tr>
      <w:tr w:rsidR="00F61DF9" w:rsidRPr="00FD7C80" w14:paraId="57599AD1" w14:textId="77777777" w:rsidTr="00296162">
        <w:trPr>
          <w:trHeight w:val="1983"/>
        </w:trPr>
        <w:tc>
          <w:tcPr>
            <w:tcW w:w="9451" w:type="dxa"/>
            <w:tcMar>
              <w:top w:w="216" w:type="dxa"/>
            </w:tcMar>
          </w:tcPr>
          <w:p w14:paraId="70683D7F" w14:textId="06E88605" w:rsidR="00A8217C" w:rsidRPr="000975E4" w:rsidRDefault="00A8217C" w:rsidP="00586A44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0975E4">
              <w:rPr>
                <w:color w:val="52D890" w:themeColor="accent1" w:themeTint="99"/>
                <w:sz w:val="20"/>
                <w:szCs w:val="20"/>
              </w:rPr>
              <w:t>asistente de rrhh</w:t>
            </w:r>
            <w:r w:rsidR="00F61DF9" w:rsidRPr="000975E4">
              <w:rPr>
                <w:color w:val="52D890" w:themeColor="accent1" w:themeTint="99"/>
                <w:sz w:val="20"/>
                <w:szCs w:val="20"/>
                <w:lang w:bidi="es-ES"/>
              </w:rPr>
              <w:t xml:space="preserve">, </w:t>
            </w:r>
            <w:r w:rsidRPr="000975E4">
              <w:rPr>
                <w:rStyle w:val="Referenciasutil"/>
                <w:sz w:val="20"/>
                <w:szCs w:val="20"/>
              </w:rPr>
              <w:t>uBA sEDE CABILDO 15 (INST. MANUEL N. SAVIO)</w:t>
            </w:r>
          </w:p>
          <w:p w14:paraId="30151709" w14:textId="59338673" w:rsidR="00F61DF9" w:rsidRPr="000975E4" w:rsidRDefault="00A8217C" w:rsidP="00A8217C">
            <w:pPr>
              <w:rPr>
                <w:color w:val="52D890" w:themeColor="accent1" w:themeTint="99"/>
                <w:sz w:val="20"/>
                <w:szCs w:val="20"/>
              </w:rPr>
            </w:pPr>
            <w:r w:rsidRPr="000975E4">
              <w:rPr>
                <w:color w:val="52D890" w:themeColor="accent1" w:themeTint="99"/>
                <w:sz w:val="20"/>
                <w:szCs w:val="20"/>
              </w:rPr>
              <w:t xml:space="preserve">                                 </w:t>
            </w:r>
          </w:p>
          <w:p w14:paraId="6C570392" w14:textId="0A71959B" w:rsidR="00A8217C" w:rsidRPr="000975E4" w:rsidRDefault="00586A44" w:rsidP="00A8217C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0975E4">
              <w:rPr>
                <w:color w:val="52D890" w:themeColor="accent1" w:themeTint="99"/>
                <w:sz w:val="20"/>
                <w:szCs w:val="20"/>
              </w:rPr>
              <w:t>Bartender profesional</w:t>
            </w:r>
            <w:r w:rsidR="00A8217C" w:rsidRPr="000975E4">
              <w:rPr>
                <w:color w:val="52D890" w:themeColor="accent1" w:themeTint="99"/>
                <w:sz w:val="20"/>
                <w:szCs w:val="20"/>
                <w:lang w:bidi="es-ES"/>
              </w:rPr>
              <w:t xml:space="preserve">, </w:t>
            </w:r>
            <w:r w:rsidRPr="000975E4">
              <w:rPr>
                <w:rStyle w:val="Referenciasutil"/>
                <w:sz w:val="20"/>
                <w:szCs w:val="20"/>
              </w:rPr>
              <w:t>inst. marcos de lauretis</w:t>
            </w:r>
          </w:p>
          <w:p w14:paraId="5E06E138" w14:textId="5D2CBC70" w:rsidR="00A8217C" w:rsidRPr="000975E4" w:rsidRDefault="00A8217C" w:rsidP="00A8217C">
            <w:pPr>
              <w:pStyle w:val="Ttulo3"/>
              <w:contextualSpacing w:val="0"/>
              <w:outlineLvl w:val="2"/>
              <w:rPr>
                <w:sz w:val="20"/>
                <w:szCs w:val="20"/>
              </w:rPr>
            </w:pPr>
          </w:p>
          <w:p w14:paraId="48FAFA0F" w14:textId="5B9087DD" w:rsidR="00A8217C" w:rsidRPr="000975E4" w:rsidRDefault="00586A44" w:rsidP="00A8217C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0975E4">
              <w:rPr>
                <w:color w:val="52D890" w:themeColor="accent1" w:themeTint="99"/>
                <w:sz w:val="20"/>
                <w:szCs w:val="20"/>
              </w:rPr>
              <w:t>gestión turística/amadeus</w:t>
            </w:r>
            <w:r w:rsidR="00A8217C" w:rsidRPr="000975E4">
              <w:rPr>
                <w:color w:val="52D890" w:themeColor="accent1" w:themeTint="99"/>
                <w:sz w:val="20"/>
                <w:szCs w:val="20"/>
                <w:lang w:bidi="es-ES"/>
              </w:rPr>
              <w:t xml:space="preserve">, </w:t>
            </w:r>
            <w:r w:rsidRPr="000975E4">
              <w:rPr>
                <w:rStyle w:val="Referenciasutil"/>
                <w:sz w:val="20"/>
                <w:szCs w:val="20"/>
              </w:rPr>
              <w:t>cfpn12 eva perón</w:t>
            </w:r>
          </w:p>
          <w:p w14:paraId="1FF207EA" w14:textId="77777777" w:rsidR="00A8217C" w:rsidRPr="000975E4" w:rsidRDefault="00A8217C" w:rsidP="00A8217C">
            <w:pPr>
              <w:rPr>
                <w:sz w:val="20"/>
                <w:szCs w:val="20"/>
              </w:rPr>
            </w:pPr>
          </w:p>
          <w:p w14:paraId="7A7C8250" w14:textId="77777777" w:rsidR="00A8217C" w:rsidRDefault="00586A44" w:rsidP="00586A44">
            <w:pPr>
              <w:pStyle w:val="Ttulo2"/>
              <w:contextualSpacing w:val="0"/>
              <w:outlineLvl w:val="1"/>
              <w:rPr>
                <w:rStyle w:val="Referenciasutil"/>
                <w:sz w:val="20"/>
                <w:szCs w:val="20"/>
              </w:rPr>
            </w:pPr>
            <w:r w:rsidRPr="000975E4">
              <w:rPr>
                <w:color w:val="52D890" w:themeColor="accent1" w:themeTint="99"/>
                <w:sz w:val="20"/>
                <w:szCs w:val="20"/>
              </w:rPr>
              <w:t>introducción a finanzas descentralizadas defi</w:t>
            </w:r>
            <w:r w:rsidR="00A8217C" w:rsidRPr="000975E4">
              <w:rPr>
                <w:color w:val="52D890" w:themeColor="accent1" w:themeTint="99"/>
                <w:sz w:val="20"/>
                <w:szCs w:val="20"/>
                <w:lang w:bidi="es-ES"/>
              </w:rPr>
              <w:t xml:space="preserve">, </w:t>
            </w:r>
            <w:r w:rsidRPr="000975E4">
              <w:rPr>
                <w:rStyle w:val="Referenciasutil"/>
                <w:sz w:val="20"/>
                <w:szCs w:val="20"/>
              </w:rPr>
              <w:t>platzi / lemon</w:t>
            </w:r>
          </w:p>
          <w:p w14:paraId="46950474" w14:textId="77777777" w:rsidR="00B86AC5" w:rsidRDefault="00B86AC5" w:rsidP="00586A44">
            <w:pPr>
              <w:pStyle w:val="Ttulo2"/>
              <w:contextualSpacing w:val="0"/>
              <w:outlineLvl w:val="1"/>
              <w:rPr>
                <w:color w:val="52D890" w:themeColor="accent1" w:themeTint="99"/>
                <w:sz w:val="20"/>
                <w:szCs w:val="20"/>
              </w:rPr>
            </w:pPr>
          </w:p>
          <w:p w14:paraId="2197CB29" w14:textId="7E0B5350" w:rsidR="00694E4D" w:rsidRPr="000975E4" w:rsidRDefault="00B86AC5" w:rsidP="00586A44">
            <w:pPr>
              <w:pStyle w:val="Ttulo2"/>
              <w:contextualSpacing w:val="0"/>
              <w:outlineLvl w:val="1"/>
              <w:rPr>
                <w:sz w:val="20"/>
                <w:szCs w:val="20"/>
              </w:rPr>
            </w:pPr>
            <w:r w:rsidRPr="00B86AC5">
              <w:rPr>
                <w:color w:val="52D890" w:themeColor="accent1" w:themeTint="99"/>
                <w:sz w:val="20"/>
                <w:szCs w:val="20"/>
              </w:rPr>
              <w:t>MARKETING digital y comercio electrónico</w:t>
            </w:r>
            <w:r>
              <w:rPr>
                <w:color w:val="52D890" w:themeColor="accent1" w:themeTint="99"/>
                <w:sz w:val="20"/>
                <w:szCs w:val="20"/>
              </w:rPr>
              <w:t xml:space="preserve">, </w:t>
            </w:r>
            <w:r w:rsidRPr="00B86AC5">
              <w:rPr>
                <w:b w:val="0"/>
                <w:bCs/>
                <w:color w:val="auto"/>
                <w:sz w:val="20"/>
                <w:szCs w:val="20"/>
              </w:rPr>
              <w:t>DIGITALIZATE,</w:t>
            </w:r>
            <w:r w:rsidRPr="00B86AC5">
              <w:rPr>
                <w:color w:val="auto"/>
                <w:sz w:val="20"/>
                <w:szCs w:val="20"/>
              </w:rPr>
              <w:t xml:space="preserve"> </w:t>
            </w:r>
            <w:r w:rsidR="002C2E65">
              <w:rPr>
                <w:b w:val="0"/>
                <w:bCs/>
                <w:color w:val="auto"/>
                <w:sz w:val="20"/>
                <w:szCs w:val="20"/>
              </w:rPr>
              <w:t>CABA</w:t>
            </w:r>
          </w:p>
        </w:tc>
      </w:tr>
    </w:tbl>
    <w:sdt>
      <w:sdtPr>
        <w:alias w:val="Aptitudes:"/>
        <w:tag w:val="Aptitudes:"/>
        <w:id w:val="-1392877668"/>
        <w:placeholder>
          <w:docPart w:val="FD9584014F5242A79424BDE922FF9CB7"/>
        </w:placeholder>
        <w:temporary/>
        <w:showingPlcHdr/>
        <w15:appearance w15:val="hidden"/>
      </w:sdtPr>
      <w:sdtEndPr/>
      <w:sdtContent>
        <w:p w14:paraId="2395233D" w14:textId="77777777" w:rsidR="00486277" w:rsidRPr="00FD7C80" w:rsidRDefault="00486277" w:rsidP="00486277">
          <w:pPr>
            <w:pStyle w:val="Ttulo1"/>
          </w:pPr>
          <w:r w:rsidRPr="000975E4">
            <w:rPr>
              <w:sz w:val="24"/>
              <w:szCs w:val="28"/>
              <w:lang w:bidi="es-ES"/>
            </w:rPr>
            <w:t>Aptitudes</w:t>
          </w:r>
        </w:p>
      </w:sdtContent>
    </w:sdt>
    <w:tbl>
      <w:tblPr>
        <w:tblStyle w:val="Tablaconcuadrcula"/>
        <w:tblW w:w="53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738"/>
        <w:gridCol w:w="4960"/>
      </w:tblGrid>
      <w:tr w:rsidR="003A0632" w:rsidRPr="00FD7C80" w14:paraId="0D50FBAA" w14:textId="77777777" w:rsidTr="00694E4D">
        <w:trPr>
          <w:trHeight w:val="470"/>
        </w:trPr>
        <w:tc>
          <w:tcPr>
            <w:tcW w:w="4738" w:type="dxa"/>
          </w:tcPr>
          <w:p w14:paraId="2B759070" w14:textId="5135A256" w:rsidR="001E3120" w:rsidRPr="00FD7C80" w:rsidRDefault="000975E4" w:rsidP="006E1507">
            <w:pPr>
              <w:pStyle w:val="Listaconvietas"/>
              <w:contextualSpacing w:val="0"/>
            </w:pPr>
            <w:r>
              <w:t>Responsable</w:t>
            </w:r>
            <w:r w:rsidR="00694E4D">
              <w:t>, con buena conducta profesional</w:t>
            </w:r>
          </w:p>
          <w:p w14:paraId="5832D1C8" w14:textId="0623D4BE" w:rsidR="001F4E6D" w:rsidRPr="00FD7C80" w:rsidRDefault="000975E4" w:rsidP="006E1507">
            <w:pPr>
              <w:pStyle w:val="Listaconvietas"/>
              <w:contextualSpacing w:val="0"/>
            </w:pPr>
            <w:r>
              <w:t>Rápida Adaptación a nuevas tareas/trabajos</w:t>
            </w:r>
          </w:p>
        </w:tc>
        <w:tc>
          <w:tcPr>
            <w:tcW w:w="4960" w:type="dxa"/>
            <w:tcMar>
              <w:left w:w="360" w:type="dxa"/>
            </w:tcMar>
          </w:tcPr>
          <w:p w14:paraId="74A587A0" w14:textId="5E3833A5" w:rsidR="001E3120" w:rsidRPr="00FD7C80" w:rsidRDefault="000975E4" w:rsidP="00694E4D">
            <w:pPr>
              <w:pStyle w:val="Listaconvietas"/>
              <w:contextualSpacing w:val="0"/>
            </w:pPr>
            <w:r>
              <w:t xml:space="preserve">Empatía hacia al cliente y buena comunicación verbal </w:t>
            </w:r>
          </w:p>
        </w:tc>
      </w:tr>
    </w:tbl>
    <w:p w14:paraId="279723AD" w14:textId="397126AD" w:rsidR="00B51D1B" w:rsidRPr="00FD7C80" w:rsidRDefault="00B51D1B" w:rsidP="006E1507"/>
    <w:sectPr w:rsidR="00B51D1B" w:rsidRPr="00FD7C80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80F2" w14:textId="77777777" w:rsidR="006B394F" w:rsidRDefault="006B394F" w:rsidP="0068194B">
      <w:r>
        <w:separator/>
      </w:r>
    </w:p>
    <w:p w14:paraId="2F1FAE17" w14:textId="77777777" w:rsidR="006B394F" w:rsidRDefault="006B394F"/>
    <w:p w14:paraId="6D666AAA" w14:textId="77777777" w:rsidR="006B394F" w:rsidRDefault="006B394F"/>
  </w:endnote>
  <w:endnote w:type="continuationSeparator" w:id="0">
    <w:p w14:paraId="445FCE77" w14:textId="77777777" w:rsidR="006B394F" w:rsidRDefault="006B394F" w:rsidP="0068194B">
      <w:r>
        <w:continuationSeparator/>
      </w:r>
    </w:p>
    <w:p w14:paraId="2A8076E9" w14:textId="77777777" w:rsidR="006B394F" w:rsidRDefault="006B394F"/>
    <w:p w14:paraId="1D5E8DA8" w14:textId="77777777" w:rsidR="006B394F" w:rsidRDefault="006B3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B5DD9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9CC6" w14:textId="77777777" w:rsidR="006B394F" w:rsidRDefault="006B394F" w:rsidP="0068194B">
      <w:r>
        <w:separator/>
      </w:r>
    </w:p>
    <w:p w14:paraId="73684266" w14:textId="77777777" w:rsidR="006B394F" w:rsidRDefault="006B394F"/>
    <w:p w14:paraId="01C84788" w14:textId="77777777" w:rsidR="006B394F" w:rsidRDefault="006B394F"/>
  </w:footnote>
  <w:footnote w:type="continuationSeparator" w:id="0">
    <w:p w14:paraId="1BA4A978" w14:textId="77777777" w:rsidR="006B394F" w:rsidRDefault="006B394F" w:rsidP="0068194B">
      <w:r>
        <w:continuationSeparator/>
      </w:r>
    </w:p>
    <w:p w14:paraId="17060E87" w14:textId="77777777" w:rsidR="006B394F" w:rsidRDefault="006B394F"/>
    <w:p w14:paraId="5E6811C8" w14:textId="77777777" w:rsidR="006B394F" w:rsidRDefault="006B39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1D3A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9D2970" wp14:editId="714BA6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79C09B5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5F"/>
    <w:rsid w:val="000001EF"/>
    <w:rsid w:val="00007322"/>
    <w:rsid w:val="00007728"/>
    <w:rsid w:val="00024584"/>
    <w:rsid w:val="00024730"/>
    <w:rsid w:val="00055E95"/>
    <w:rsid w:val="00063B5A"/>
    <w:rsid w:val="0007021F"/>
    <w:rsid w:val="000975E4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6162"/>
    <w:rsid w:val="00297F18"/>
    <w:rsid w:val="002A1945"/>
    <w:rsid w:val="002B2958"/>
    <w:rsid w:val="002B3FC8"/>
    <w:rsid w:val="002B4751"/>
    <w:rsid w:val="002C2E65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753C"/>
    <w:rsid w:val="004E01EB"/>
    <w:rsid w:val="004E2794"/>
    <w:rsid w:val="00510392"/>
    <w:rsid w:val="00513E2A"/>
    <w:rsid w:val="00566A35"/>
    <w:rsid w:val="0056701E"/>
    <w:rsid w:val="005740D7"/>
    <w:rsid w:val="00586A44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30DE1"/>
    <w:rsid w:val="006541C2"/>
    <w:rsid w:val="006618E9"/>
    <w:rsid w:val="0068194B"/>
    <w:rsid w:val="00692703"/>
    <w:rsid w:val="00694E4D"/>
    <w:rsid w:val="006A1962"/>
    <w:rsid w:val="006B394F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2D5F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77BA8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5962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217C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6AC5"/>
    <w:rsid w:val="00B962F3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F38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_\AppData\Local\Microsoft\Office\16.0\DTS\es-ES%7bEF98AFC0-07AD-4E29-8373-FB2EF2E6BA59%7d\%7bE027417E-320C-4657-B304-5AE38F34255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E3F00DE9D34D91BAA52DFEE4C37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EA298-5270-4C1B-86E2-00A4A4260BF7}"/>
      </w:docPartPr>
      <w:docPartBody>
        <w:p w:rsidR="0044379F" w:rsidRDefault="004E0565">
          <w:pPr>
            <w:pStyle w:val="70E3F00DE9D34D91BAA52DFEE4C370B6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011A138CAC4D4B8A8192E55F6372D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F6144-E1AA-4E54-BC40-E37625000277}"/>
      </w:docPartPr>
      <w:docPartBody>
        <w:p w:rsidR="0044379F" w:rsidRDefault="004E0565">
          <w:pPr>
            <w:pStyle w:val="011A138CAC4D4B8A8192E55F6372DD4A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296A5B3D04CD49DBA75D092784318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DF1E6-602A-4DC8-89C7-35E648578348}"/>
      </w:docPartPr>
      <w:docPartBody>
        <w:p w:rsidR="0044379F" w:rsidRDefault="004E0565">
          <w:pPr>
            <w:pStyle w:val="296A5B3D04CD49DBA75D092784318253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54EF37A1A8584F6A9C0D89923A8A8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CF5E8-FD6C-4CFB-98E5-3FEB882DC174}"/>
      </w:docPartPr>
      <w:docPartBody>
        <w:p w:rsidR="0044379F" w:rsidRDefault="004E0565">
          <w:pPr>
            <w:pStyle w:val="54EF37A1A8584F6A9C0D89923A8A816D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FD9584014F5242A79424BDE922FF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EFB9C-84FD-4FE7-960D-ECA83F164B14}"/>
      </w:docPartPr>
      <w:docPartBody>
        <w:p w:rsidR="0044379F" w:rsidRDefault="004E0565">
          <w:pPr>
            <w:pStyle w:val="FD9584014F5242A79424BDE922FF9CB7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06"/>
    <w:rsid w:val="00191CE8"/>
    <w:rsid w:val="00284D06"/>
    <w:rsid w:val="004067DA"/>
    <w:rsid w:val="0044379F"/>
    <w:rsid w:val="004E0565"/>
    <w:rsid w:val="006C2924"/>
    <w:rsid w:val="008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70E3F00DE9D34D91BAA52DFEE4C370B6">
    <w:name w:val="70E3F00DE9D34D91BAA52DFEE4C370B6"/>
  </w:style>
  <w:style w:type="paragraph" w:customStyle="1" w:styleId="011A138CAC4D4B8A8192E55F6372DD4A">
    <w:name w:val="011A138CAC4D4B8A8192E55F6372DD4A"/>
  </w:style>
  <w:style w:type="paragraph" w:customStyle="1" w:styleId="296A5B3D04CD49DBA75D092784318253">
    <w:name w:val="296A5B3D04CD49DBA75D092784318253"/>
  </w:style>
  <w:style w:type="character" w:styleId="Referenciasutil">
    <w:name w:val="Subtle Reference"/>
    <w:basedOn w:val="Fuentedeprrafopredeter"/>
    <w:uiPriority w:val="10"/>
    <w:qFormat/>
    <w:rsid w:val="00284D06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4EF37A1A8584F6A9C0D89923A8A816D">
    <w:name w:val="54EF37A1A8584F6A9C0D89923A8A816D"/>
  </w:style>
  <w:style w:type="paragraph" w:customStyle="1" w:styleId="FD9584014F5242A79424BDE922FF9CB7">
    <w:name w:val="FD9584014F5242A79424BDE922FF9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{E027417E-320C-4657-B304-5AE38F342559}tf16402488_win32</Template>
  <TotalTime>0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2022-08-22T19:24:00Z</dcterms:created>
  <dcterms:modified xsi:type="dcterms:W3CDTF">2023-08-28T05:24:00Z</dcterms:modified>
  <cp:category/>
</cp:coreProperties>
</file>